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757"/>
        <w:gridCol w:w="3043"/>
      </w:tblGrid>
      <w:tr w:rsidR="00880783" w:rsidRPr="00AA4794" w14:paraId="0DD81E57" w14:textId="77777777" w:rsidTr="000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940" w:type="dxa"/>
            <w:tcMar>
              <w:right w:w="288" w:type="dxa"/>
            </w:tcMar>
          </w:tcPr>
          <w:p w14:paraId="49A9C43F" w14:textId="5545B272" w:rsidR="00171616" w:rsidRPr="00AA4794" w:rsidRDefault="00171616" w:rsidP="00171616">
            <w:pPr>
              <w:spacing w:after="160" w:line="312" w:lineRule="auto"/>
            </w:pPr>
            <w:r w:rsidRPr="00171616">
              <w:rPr>
                <w:rFonts w:ascii="Comic Sans MS" w:hAnsi="Comic Sans MS"/>
                <w:b/>
                <w:caps/>
                <w:color w:val="C00000"/>
                <w:sz w:val="96"/>
                <w:szCs w:val="9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EASY BLOOD</w:t>
            </w:r>
            <w:r w:rsidR="00AC1846">
              <w:rPr>
                <w:bCs w:val="0"/>
              </w:rPr>
              <w:t xml:space="preserve"> </w:t>
            </w:r>
            <w:r w:rsidR="00AC1846">
              <w:rPr>
                <w:bCs w:val="0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27E247C5" wp14:editId="46C60A44">
                  <wp:extent cx="4019550" cy="11366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F604B" w14:textId="77777777" w:rsidR="00CF6BCA" w:rsidRDefault="00CF6BCA" w:rsidP="00673A12">
            <w:pPr>
              <w:rPr>
                <w:b/>
                <w:bCs w:val="0"/>
                <w:sz w:val="28"/>
                <w:szCs w:val="28"/>
              </w:rPr>
            </w:pPr>
          </w:p>
          <w:p w14:paraId="78C6EB25" w14:textId="2E440137" w:rsidR="00673A12" w:rsidRPr="00037EEB" w:rsidRDefault="00673A12" w:rsidP="00673A12">
            <w:pPr>
              <w:rPr>
                <w:color w:val="0D0D0D" w:themeColor="text1" w:themeTint="F2"/>
                <w:sz w:val="28"/>
                <w:szCs w:val="28"/>
              </w:rPr>
            </w:pPr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In this rash world where accidents and injuries are day to day</w:t>
            </w:r>
            <w:r w:rsidR="00170380" w:rsidRPr="00037EEB">
              <w:rPr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encounters of life</w:t>
            </w:r>
            <w:r w:rsidR="00170380" w:rsidRPr="00037EEB">
              <w:rPr>
                <w:bCs w:val="0"/>
                <w:color w:val="0D0D0D" w:themeColor="text1" w:themeTint="F2"/>
                <w:sz w:val="28"/>
                <w:szCs w:val="28"/>
              </w:rPr>
              <w:t>,</w:t>
            </w:r>
          </w:p>
          <w:p w14:paraId="57FA0E7E" w14:textId="16D65E55" w:rsidR="00673A12" w:rsidRPr="00037EEB" w:rsidRDefault="00170380" w:rsidP="00673A12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So</w:t>
            </w:r>
            <w:proofErr w:type="gramEnd"/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 xml:space="preserve"> w</w:t>
            </w:r>
            <w:r w:rsidR="00673A12" w:rsidRPr="00037EEB">
              <w:rPr>
                <w:bCs w:val="0"/>
                <w:color w:val="0D0D0D" w:themeColor="text1" w:themeTint="F2"/>
                <w:sz w:val="28"/>
                <w:szCs w:val="28"/>
              </w:rPr>
              <w:t>e give you an easy solution</w:t>
            </w:r>
          </w:p>
          <w:p w14:paraId="039E3107" w14:textId="0A8CA948" w:rsidR="00673A12" w:rsidRPr="00037EEB" w:rsidRDefault="00037EEB" w:rsidP="00673A12">
            <w:pPr>
              <w:rPr>
                <w:color w:val="0D0D0D" w:themeColor="text1" w:themeTint="F2"/>
                <w:sz w:val="32"/>
                <w:szCs w:val="32"/>
              </w:rPr>
            </w:pPr>
            <w:r>
              <w:rPr>
                <w:bCs w:val="0"/>
                <w:color w:val="0D0D0D" w:themeColor="text1" w:themeTint="F2"/>
                <w:sz w:val="28"/>
                <w:szCs w:val="28"/>
              </w:rPr>
              <w:t xml:space="preserve">                         </w:t>
            </w:r>
            <w:r w:rsidR="00673A12" w:rsidRPr="00037EEB">
              <w:rPr>
                <w:bCs w:val="0"/>
                <w:color w:val="0D0D0D" w:themeColor="text1" w:themeTint="F2"/>
                <w:sz w:val="32"/>
                <w:szCs w:val="32"/>
              </w:rPr>
              <w:t>EASY BLOOD</w:t>
            </w:r>
          </w:p>
          <w:p w14:paraId="01B381CD" w14:textId="5E875443" w:rsidR="00673A12" w:rsidRPr="00037EEB" w:rsidRDefault="00673A12" w:rsidP="00673A12">
            <w:pPr>
              <w:rPr>
                <w:color w:val="0D0D0D" w:themeColor="text1" w:themeTint="F2"/>
              </w:rPr>
            </w:pPr>
          </w:p>
          <w:p w14:paraId="08B8706D" w14:textId="65D63873" w:rsidR="00673A12" w:rsidRPr="00037EEB" w:rsidRDefault="00381E56" w:rsidP="00673A12">
            <w:pPr>
              <w:rPr>
                <w:b/>
                <w:bCs w:val="0"/>
                <w:color w:val="0D0D0D" w:themeColor="text1" w:themeTint="F2"/>
              </w:rPr>
            </w:pPr>
            <w:r w:rsidRPr="00037EEB">
              <w:rPr>
                <w:b/>
                <w:color w:val="0D0D0D" w:themeColor="text1" w:themeTint="F2"/>
              </w:rPr>
              <w:t xml:space="preserve">The </w:t>
            </w:r>
            <w:r w:rsidR="00673A12" w:rsidRPr="00037EEB">
              <w:rPr>
                <w:b/>
                <w:color w:val="0D0D0D" w:themeColor="text1" w:themeTint="F2"/>
              </w:rPr>
              <w:t>Idea</w:t>
            </w:r>
            <w:r w:rsidRPr="00037EEB">
              <w:rPr>
                <w:b/>
                <w:color w:val="0D0D0D" w:themeColor="text1" w:themeTint="F2"/>
              </w:rPr>
              <w:t xml:space="preserve"> is</w:t>
            </w:r>
          </w:p>
          <w:p w14:paraId="0DB77BCB" w14:textId="2552C95F" w:rsidR="00381E56" w:rsidRPr="00037EEB" w:rsidRDefault="00673A12" w:rsidP="00673A12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To provide </w:t>
            </w:r>
            <w:r w:rsidR="00381E56" w:rsidRPr="00037EEB">
              <w:rPr>
                <w:color w:val="0D0D0D" w:themeColor="text1" w:themeTint="F2"/>
              </w:rPr>
              <w:t xml:space="preserve">contact details of matching donor nearest to </w:t>
            </w:r>
            <w:r w:rsidR="00623796" w:rsidRPr="00037EEB">
              <w:rPr>
                <w:color w:val="0D0D0D" w:themeColor="text1" w:themeTint="F2"/>
              </w:rPr>
              <w:t>the person in need,</w:t>
            </w:r>
            <w:r w:rsidR="00623796" w:rsidRPr="00037EEB">
              <w:rPr>
                <w:bCs w:val="0"/>
                <w:color w:val="0D0D0D" w:themeColor="text1" w:themeTint="F2"/>
              </w:rPr>
              <w:t xml:space="preserve"> to make</w:t>
            </w:r>
            <w:r w:rsidR="00381E56" w:rsidRPr="00037EEB">
              <w:rPr>
                <w:bCs w:val="0"/>
                <w:color w:val="0D0D0D" w:themeColor="text1" w:themeTint="F2"/>
              </w:rPr>
              <w:t xml:space="preserve"> blood</w:t>
            </w:r>
            <w:r w:rsidR="002D15BD" w:rsidRPr="00037EEB">
              <w:rPr>
                <w:bCs w:val="0"/>
                <w:color w:val="0D0D0D" w:themeColor="text1" w:themeTint="F2"/>
              </w:rPr>
              <w:t xml:space="preserve"> a</w:t>
            </w:r>
            <w:r w:rsidR="00623796" w:rsidRPr="00037EEB">
              <w:rPr>
                <w:bCs w:val="0"/>
                <w:color w:val="0D0D0D" w:themeColor="text1" w:themeTint="F2"/>
              </w:rPr>
              <w:t>ccessible to him</w:t>
            </w:r>
            <w:r w:rsidR="00381E56" w:rsidRPr="00037EEB">
              <w:rPr>
                <w:bCs w:val="0"/>
                <w:color w:val="0D0D0D" w:themeColor="text1" w:themeTint="F2"/>
              </w:rPr>
              <w:t xml:space="preserve"> safely and immediately from a reliable source.</w:t>
            </w:r>
          </w:p>
          <w:p w14:paraId="2859E2B6" w14:textId="77777777" w:rsidR="00381E56" w:rsidRPr="00037EEB" w:rsidRDefault="00381E56" w:rsidP="00673A12">
            <w:pPr>
              <w:rPr>
                <w:bCs w:val="0"/>
                <w:color w:val="0D0D0D" w:themeColor="text1" w:themeTint="F2"/>
              </w:rPr>
            </w:pPr>
          </w:p>
          <w:p w14:paraId="61D06003" w14:textId="4A163502" w:rsidR="00381E56" w:rsidRPr="00037EEB" w:rsidRDefault="00381E56" w:rsidP="00673A12">
            <w:pPr>
              <w:rPr>
                <w:b/>
                <w:color w:val="0D0D0D" w:themeColor="text1" w:themeTint="F2"/>
              </w:rPr>
            </w:pPr>
            <w:r w:rsidRPr="00037EEB">
              <w:rPr>
                <w:b/>
                <w:bCs w:val="0"/>
                <w:color w:val="0D0D0D" w:themeColor="text1" w:themeTint="F2"/>
              </w:rPr>
              <w:t>Desc</w:t>
            </w:r>
            <w:r w:rsidR="00C00EF4" w:rsidRPr="00037EEB">
              <w:rPr>
                <w:b/>
                <w:bCs w:val="0"/>
                <w:color w:val="0D0D0D" w:themeColor="text1" w:themeTint="F2"/>
              </w:rPr>
              <w:t>ription</w:t>
            </w:r>
          </w:p>
          <w:p w14:paraId="091B9FA7" w14:textId="77777777" w:rsidR="00C4339E" w:rsidRPr="00037EEB" w:rsidRDefault="00C4339E" w:rsidP="00673A12">
            <w:pPr>
              <w:rPr>
                <w:color w:val="0D0D0D" w:themeColor="text1" w:themeTint="F2"/>
              </w:rPr>
            </w:pPr>
            <w:r w:rsidRPr="00037EEB">
              <w:rPr>
                <w:bCs w:val="0"/>
                <w:color w:val="0D0D0D" w:themeColor="text1" w:themeTint="F2"/>
              </w:rPr>
              <w:t xml:space="preserve">This in an </w:t>
            </w:r>
            <w:proofErr w:type="spellStart"/>
            <w:r w:rsidRPr="00037EEB">
              <w:rPr>
                <w:bCs w:val="0"/>
                <w:color w:val="0D0D0D" w:themeColor="text1" w:themeTint="F2"/>
              </w:rPr>
              <w:t>incampus</w:t>
            </w:r>
            <w:proofErr w:type="spellEnd"/>
            <w:r w:rsidRPr="00037EEB">
              <w:rPr>
                <w:bCs w:val="0"/>
                <w:color w:val="0D0D0D" w:themeColor="text1" w:themeTint="F2"/>
              </w:rPr>
              <w:t xml:space="preserve"> project for students.</w:t>
            </w:r>
          </w:p>
          <w:p w14:paraId="178C361F" w14:textId="36F5A730" w:rsidR="00C4339E" w:rsidRPr="00037EEB" w:rsidRDefault="00C4339E" w:rsidP="00673A12">
            <w:pPr>
              <w:rPr>
                <w:color w:val="0D0D0D" w:themeColor="text1" w:themeTint="F2"/>
              </w:rPr>
            </w:pPr>
            <w:r w:rsidRPr="00037EEB">
              <w:rPr>
                <w:bCs w:val="0"/>
                <w:color w:val="0D0D0D" w:themeColor="text1" w:themeTint="F2"/>
              </w:rPr>
              <w:t xml:space="preserve"> </w:t>
            </w:r>
          </w:p>
          <w:p w14:paraId="767A9A29" w14:textId="7D6C1DB6" w:rsidR="00381E56" w:rsidRPr="00037EEB" w:rsidRDefault="00623796" w:rsidP="00623796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We ask the person in need of blood to fill out the following details:</w:t>
            </w:r>
          </w:p>
          <w:p w14:paraId="1906D41D" w14:textId="761133B5" w:rsidR="00623796" w:rsidRPr="00037EEB" w:rsidRDefault="00623796" w:rsidP="00623796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Name</w:t>
            </w:r>
          </w:p>
          <w:p w14:paraId="1BC54B71" w14:textId="2E436B53" w:rsidR="00623796" w:rsidRPr="00037EEB" w:rsidRDefault="00623796" w:rsidP="00623796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Blood group</w:t>
            </w:r>
          </w:p>
          <w:p w14:paraId="4FA010F3" w14:textId="29B2F25D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Department</w:t>
            </w:r>
          </w:p>
          <w:p w14:paraId="51089281" w14:textId="58147547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Undergraduate year</w:t>
            </w:r>
          </w:p>
          <w:p w14:paraId="23E3FA23" w14:textId="049B6BDF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Hostel number</w:t>
            </w:r>
          </w:p>
          <w:p w14:paraId="718AC0C7" w14:textId="131A9A6E" w:rsidR="00A3771A" w:rsidRPr="00037EEB" w:rsidRDefault="00A3771A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Preference:    containing the following options</w:t>
            </w:r>
          </w:p>
          <w:p w14:paraId="1B4D8F17" w14:textId="78C548D6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Class friends in hostel</w:t>
            </w:r>
          </w:p>
          <w:p w14:paraId="59860847" w14:textId="7DB4C745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Class associates</w:t>
            </w:r>
          </w:p>
          <w:p w14:paraId="59348599" w14:textId="6F549499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Hostel mates</w:t>
            </w:r>
          </w:p>
          <w:p w14:paraId="1AD5A8B8" w14:textId="5D28B501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Anyone with matching blood group</w:t>
            </w:r>
          </w:p>
          <w:p w14:paraId="433FAAE7" w14:textId="12F12361" w:rsidR="005846AE" w:rsidRPr="00037EEB" w:rsidRDefault="005846AE" w:rsidP="00C4339E">
            <w:pPr>
              <w:rPr>
                <w:bCs w:val="0"/>
                <w:color w:val="0D0D0D" w:themeColor="text1" w:themeTint="F2"/>
              </w:rPr>
            </w:pPr>
          </w:p>
          <w:p w14:paraId="7EE5396B" w14:textId="1C7503DD" w:rsidR="00C00EF4" w:rsidRPr="00037EEB" w:rsidRDefault="00C4339E" w:rsidP="00C4339E">
            <w:p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Now</w:t>
            </w:r>
            <w:r w:rsidR="005846AE" w:rsidRPr="00037EEB">
              <w:rPr>
                <w:color w:val="0D0D0D" w:themeColor="text1" w:themeTint="F2"/>
              </w:rPr>
              <w:t xml:space="preserve"> we compare the entered data with a college students database containing the details of all students in college like name,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037EEB" w:rsidRPr="00037EEB">
              <w:rPr>
                <w:color w:val="0D0D0D" w:themeColor="text1" w:themeTint="F2"/>
              </w:rPr>
              <w:t xml:space="preserve">blood </w:t>
            </w:r>
            <w:proofErr w:type="gramStart"/>
            <w:r w:rsidR="00037EEB" w:rsidRPr="00037EEB">
              <w:rPr>
                <w:color w:val="0D0D0D" w:themeColor="text1" w:themeTint="F2"/>
              </w:rPr>
              <w:t>group</w:t>
            </w:r>
            <w:r w:rsidR="005846AE" w:rsidRPr="00037EEB">
              <w:rPr>
                <w:color w:val="0D0D0D" w:themeColor="text1" w:themeTint="F2"/>
              </w:rPr>
              <w:t xml:space="preserve">, 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contact</w:t>
            </w:r>
            <w:proofErr w:type="gramEnd"/>
            <w:r w:rsidR="005846AE" w:rsidRPr="00037EEB">
              <w:rPr>
                <w:color w:val="0D0D0D" w:themeColor="text1" w:themeTint="F2"/>
              </w:rPr>
              <w:t xml:space="preserve"> number,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department,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year,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hostel number,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250DD5" w:rsidRPr="00037EEB">
              <w:rPr>
                <w:color w:val="0D0D0D" w:themeColor="text1" w:themeTint="F2"/>
              </w:rPr>
              <w:t>etc</w:t>
            </w:r>
            <w:r w:rsidR="00037EEB">
              <w:rPr>
                <w:color w:val="0D0D0D" w:themeColor="text1" w:themeTint="F2"/>
              </w:rPr>
              <w:t>.</w:t>
            </w:r>
          </w:p>
          <w:p w14:paraId="6209A51B" w14:textId="77777777" w:rsidR="00C00EF4" w:rsidRPr="00037EEB" w:rsidRDefault="00C00EF4" w:rsidP="00C4339E">
            <w:pPr>
              <w:rPr>
                <w:bCs w:val="0"/>
                <w:color w:val="0D0D0D" w:themeColor="text1" w:themeTint="F2"/>
              </w:rPr>
            </w:pPr>
          </w:p>
          <w:p w14:paraId="277C1B07" w14:textId="77777777" w:rsidR="00C00EF4" w:rsidRPr="00037EEB" w:rsidRDefault="00250DD5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First of </w:t>
            </w:r>
            <w:proofErr w:type="gramStart"/>
            <w:r w:rsidRPr="00037EEB">
              <w:rPr>
                <w:color w:val="0D0D0D" w:themeColor="text1" w:themeTint="F2"/>
              </w:rPr>
              <w:t>all</w:t>
            </w:r>
            <w:proofErr w:type="gramEnd"/>
            <w:r w:rsidRPr="00037EEB">
              <w:rPr>
                <w:color w:val="0D0D0D" w:themeColor="text1" w:themeTint="F2"/>
              </w:rPr>
              <w:t xml:space="preserve"> we find the students with matching blood group and then</w:t>
            </w:r>
          </w:p>
          <w:p w14:paraId="22057A2A" w14:textId="68825B22" w:rsidR="00CF6BCA" w:rsidRPr="00037EEB" w:rsidRDefault="00C00EF4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According to the preference </w:t>
            </w:r>
            <w:r w:rsidR="00037EEB" w:rsidRPr="00037EEB">
              <w:rPr>
                <w:color w:val="0D0D0D" w:themeColor="text1" w:themeTint="F2"/>
              </w:rPr>
              <w:t>we further classify</w:t>
            </w:r>
            <w:r w:rsidR="00250DD5" w:rsidRPr="00037EEB">
              <w:rPr>
                <w:color w:val="0D0D0D" w:themeColor="text1" w:themeTint="F2"/>
              </w:rPr>
              <w:t xml:space="preserve"> t</w:t>
            </w:r>
            <w:r w:rsidRPr="00037EEB">
              <w:rPr>
                <w:color w:val="0D0D0D" w:themeColor="text1" w:themeTint="F2"/>
              </w:rPr>
              <w:t>he students</w:t>
            </w:r>
            <w:r w:rsidR="00250DD5" w:rsidRPr="00037EEB">
              <w:rPr>
                <w:color w:val="0D0D0D" w:themeColor="text1" w:themeTint="F2"/>
              </w:rPr>
              <w:t xml:space="preserve"> </w:t>
            </w:r>
            <w:r w:rsidRPr="00037EEB">
              <w:rPr>
                <w:color w:val="0D0D0D" w:themeColor="text1" w:themeTint="F2"/>
              </w:rPr>
              <w:t>based on their</w:t>
            </w:r>
            <w:r w:rsidR="00250DD5" w:rsidRPr="00037EEB">
              <w:rPr>
                <w:color w:val="0D0D0D" w:themeColor="text1" w:themeTint="F2"/>
              </w:rPr>
              <w:t xml:space="preserve"> year department and hostel n</w:t>
            </w:r>
            <w:r w:rsidRPr="00037EEB">
              <w:rPr>
                <w:color w:val="0D0D0D" w:themeColor="text1" w:themeTint="F2"/>
              </w:rPr>
              <w:t>umber</w:t>
            </w:r>
            <w:r w:rsidR="00CF6BCA" w:rsidRPr="00037EEB">
              <w:rPr>
                <w:color w:val="0D0D0D" w:themeColor="text1" w:themeTint="F2"/>
              </w:rPr>
              <w:t>.</w:t>
            </w:r>
          </w:p>
          <w:p w14:paraId="506C4266" w14:textId="05CDF1DB" w:rsidR="00CF6BCA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Then we </w:t>
            </w:r>
            <w:r w:rsidR="00037EEB" w:rsidRPr="00037EEB">
              <w:rPr>
                <w:color w:val="0D0D0D" w:themeColor="text1" w:themeTint="F2"/>
              </w:rPr>
              <w:t>give user</w:t>
            </w:r>
            <w:r w:rsidRPr="00037EEB">
              <w:rPr>
                <w:color w:val="0D0D0D" w:themeColor="text1" w:themeTint="F2"/>
              </w:rPr>
              <w:t xml:space="preserve"> the contact details of the matching students.</w:t>
            </w:r>
          </w:p>
          <w:p w14:paraId="121E44D9" w14:textId="77777777" w:rsidR="00CF6BCA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</w:p>
          <w:p w14:paraId="017E5EE2" w14:textId="10E8DD98" w:rsidR="00250DD5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The moto here is to provide the user the best possible match in his/her campus and make blood available to him safely and securely. </w:t>
            </w:r>
            <w:r w:rsidR="00250DD5" w:rsidRPr="00037EEB">
              <w:rPr>
                <w:color w:val="0D0D0D" w:themeColor="text1" w:themeTint="F2"/>
              </w:rPr>
              <w:t xml:space="preserve"> </w:t>
            </w:r>
          </w:p>
          <w:p w14:paraId="741154DE" w14:textId="57F1AF00" w:rsidR="00C00EF4" w:rsidRDefault="00C00EF4" w:rsidP="00C4339E">
            <w:pPr>
              <w:rPr>
                <w:bCs w:val="0"/>
              </w:rPr>
            </w:pPr>
          </w:p>
          <w:p w14:paraId="6DD371A2" w14:textId="77777777" w:rsidR="00C00EF4" w:rsidRPr="00C00EF4" w:rsidRDefault="00C00EF4" w:rsidP="00C4339E">
            <w:pPr>
              <w:rPr>
                <w:bCs w:val="0"/>
              </w:rPr>
            </w:pPr>
          </w:p>
          <w:p w14:paraId="1840EAF4" w14:textId="14E0E34C" w:rsidR="00C4339E" w:rsidRPr="00623796" w:rsidRDefault="00C4339E" w:rsidP="00C4339E">
            <w:pPr>
              <w:pStyle w:val="ListParagraph"/>
            </w:pPr>
          </w:p>
          <w:p w14:paraId="33CD914F" w14:textId="77777777" w:rsidR="00673A12" w:rsidRDefault="00673A12" w:rsidP="00673A12">
            <w:pPr>
              <w:rPr>
                <w:bCs w:val="0"/>
              </w:rPr>
            </w:pPr>
          </w:p>
          <w:p w14:paraId="34F55BEA" w14:textId="77777777" w:rsidR="00673A12" w:rsidRPr="00673A12" w:rsidRDefault="00673A12" w:rsidP="00673A12"/>
          <w:p w14:paraId="5A0EE1B1" w14:textId="3C258051" w:rsidR="005C61E4" w:rsidRPr="00AA4794" w:rsidRDefault="005C61E4" w:rsidP="005C61E4">
            <w:pPr>
              <w:spacing w:after="160" w:line="312" w:lineRule="auto"/>
            </w:pPr>
          </w:p>
          <w:p w14:paraId="07F51BCB" w14:textId="3684AC65" w:rsidR="00880783" w:rsidRPr="00AA4794" w:rsidRDefault="00171616" w:rsidP="00AA4794">
            <w:pPr>
              <w:spacing w:after="160" w:line="312" w:lineRule="auto"/>
            </w:pPr>
            <w:r>
              <w:rPr>
                <w:noProof/>
              </w:rPr>
              <w:drawing>
                <wp:inline distT="0" distB="0" distL="0" distR="0" wp14:anchorId="1AD6626E" wp14:editId="2D8AD13B">
                  <wp:extent cx="1841500" cy="1767836"/>
                  <wp:effectExtent l="0" t="0" r="635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9" r="1929" b="7592"/>
                          <a:stretch/>
                        </pic:blipFill>
                        <pic:spPr bwMode="auto">
                          <a:xfrm>
                            <a:off x="0" y="0"/>
                            <a:ext cx="1886484" cy="181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380213" w14:textId="76725D90" w:rsidR="005C61E4" w:rsidRPr="00AA4794" w:rsidRDefault="00170380" w:rsidP="005C61E4">
            <w:pPr>
              <w:pStyle w:val="Heading2"/>
              <w:outlineLvl w:val="1"/>
            </w:pPr>
            <w:r>
              <w:t xml:space="preserve">KEY </w:t>
            </w:r>
            <w:r w:rsidR="000B1BBB">
              <w:t>POINTS</w:t>
            </w:r>
          </w:p>
          <w:p w14:paraId="3CB4901C" w14:textId="77777777" w:rsidR="005C61E4" w:rsidRPr="00AA4794" w:rsidRDefault="000353E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3317AC894804426953A4E8DEB6DC1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760949A7" w14:textId="6D943381" w:rsidR="005C61E4" w:rsidRPr="00AA4794" w:rsidRDefault="000B1BBB" w:rsidP="005C61E4">
            <w:pPr>
              <w:pStyle w:val="Heading2"/>
              <w:outlineLvl w:val="1"/>
            </w:pPr>
            <w:r>
              <w:t>EASY AVALIABLITY OF BLOOD</w:t>
            </w:r>
          </w:p>
          <w:p w14:paraId="5D5B7072" w14:textId="77777777" w:rsidR="005C61E4" w:rsidRPr="00AA4794" w:rsidRDefault="000353E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70E2A8739D2640FCB9C6C6805A4C1A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17F5AB18" w14:textId="2699E617" w:rsidR="005C61E4" w:rsidRPr="00AA4794" w:rsidRDefault="000B1BBB" w:rsidP="005C61E4">
            <w:pPr>
              <w:pStyle w:val="Heading2"/>
              <w:outlineLvl w:val="1"/>
            </w:pPr>
            <w:r>
              <w:t>NEAREST BLOOD CONTACTS</w:t>
            </w:r>
          </w:p>
          <w:p w14:paraId="46B17DDA" w14:textId="77777777" w:rsidR="005C61E4" w:rsidRPr="00AA4794" w:rsidRDefault="000353E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E44EC2A7CD2945F4936263C66064D1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2235EEA3" w14:textId="704E463B" w:rsidR="005C61E4" w:rsidRPr="00AA4794" w:rsidRDefault="000B1BBB" w:rsidP="005C61E4">
            <w:pPr>
              <w:pStyle w:val="Heading2"/>
              <w:outlineLvl w:val="1"/>
            </w:pPr>
            <w:r>
              <w:t>T</w:t>
            </w:r>
            <w:r w:rsidR="00037EEB">
              <w:t>RUST WORTHY SOURCE</w:t>
            </w:r>
          </w:p>
          <w:p w14:paraId="0A109FE9" w14:textId="77777777" w:rsidR="005C61E4" w:rsidRPr="00AA4794" w:rsidRDefault="000353E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E429CC32EA4B4353A134EA1AC8F07C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3AD36611" w14:textId="348E66F9" w:rsidR="00AA4794" w:rsidRPr="00AA4794" w:rsidRDefault="000B1BBB" w:rsidP="005C61E4">
            <w:pPr>
              <w:pStyle w:val="Heading2"/>
              <w:outlineLvl w:val="1"/>
            </w:pPr>
            <w:r>
              <w:t>GIVE BLOOD SAVE LIFE</w:t>
            </w:r>
          </w:p>
          <w:p w14:paraId="5AFF6B66" w14:textId="01CC3667" w:rsidR="005C61E4" w:rsidRPr="000B1BBB" w:rsidRDefault="000353E2" w:rsidP="005C61E4">
            <w:pPr>
              <w:pStyle w:val="Heading3"/>
              <w:outlineLvl w:val="2"/>
              <w:rPr>
                <w:bCs w:val="0"/>
                <w:sz w:val="20"/>
                <w:szCs w:val="20"/>
              </w:rPr>
            </w:pPr>
            <w:hyperlink r:id="rId9" w:history="1">
              <w:r w:rsidR="000B1BBB" w:rsidRPr="000B1BBB">
                <w:rPr>
                  <w:rStyle w:val="Hyperlink"/>
                  <w:color w:val="FFFFFF" w:themeColor="background1"/>
                  <w:sz w:val="20"/>
                  <w:szCs w:val="20"/>
                </w:rPr>
                <w:t>www.easyblood.com</w:t>
              </w:r>
            </w:hyperlink>
          </w:p>
          <w:p w14:paraId="62FADEF1" w14:textId="77777777" w:rsidR="000B1BBB" w:rsidRPr="000B1BBB" w:rsidRDefault="000B1BBB" w:rsidP="005C61E4">
            <w:pPr>
              <w:pStyle w:val="Heading3"/>
              <w:outlineLvl w:val="2"/>
              <w:rPr>
                <w:sz w:val="20"/>
                <w:szCs w:val="20"/>
              </w:rPr>
            </w:pPr>
          </w:p>
          <w:p w14:paraId="1ACEE29B" w14:textId="2742DBD3" w:rsidR="005C61E4" w:rsidRPr="00AA4794" w:rsidRDefault="000353E2" w:rsidP="000B1BBB">
            <w:pPr>
              <w:pStyle w:val="ContactInfo"/>
              <w:spacing w:line="312" w:lineRule="auto"/>
            </w:pPr>
            <w:sdt>
              <w:sdtPr>
                <w:rPr>
                  <w:color w:val="000000" w:themeColor="text1"/>
                  <w:sz w:val="36"/>
                  <w:szCs w:val="36"/>
                </w:rPr>
                <w:alias w:val="Enter street address, city, st zip code:"/>
                <w:tag w:val="Enter street address, city, st zip code:"/>
                <w:id w:val="857003158"/>
                <w:placeholder>
                  <w:docPart w:val="00111DDC3F15483299D19DB24D70AFD2"/>
                </w:placeholder>
                <w15:appearance w15:val="hidden"/>
                <w:text w:multiLine="1"/>
              </w:sdtPr>
              <w:sdtEndPr/>
              <w:sdtContent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Core members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  <w:proofErr w:type="spellStart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Ritik</w:t>
                </w:r>
                <w:proofErr w:type="spellEnd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 xml:space="preserve"> Bansal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  <w:proofErr w:type="spellStart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Ritesh</w:t>
                </w:r>
                <w:proofErr w:type="spellEnd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 xml:space="preserve"> Meena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  <w:t>Tushar Agrawal</w:t>
                </w:r>
                <w:r w:rsidR="000B1BBB" w:rsidRPr="000B1BBB">
                  <w:rPr>
                    <w:color w:val="000000" w:themeColor="text1"/>
                    <w:sz w:val="36"/>
                    <w:szCs w:val="36"/>
                  </w:rPr>
                  <w:t xml:space="preserve"> 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</w:sdtContent>
            </w:sdt>
          </w:p>
        </w:tc>
      </w:tr>
    </w:tbl>
    <w:p w14:paraId="3710B4C4" w14:textId="60B38F6B" w:rsidR="005C61E4" w:rsidRDefault="005C61E4" w:rsidP="00AA4794">
      <w:pPr>
        <w:pStyle w:val="NoSpacing"/>
      </w:pPr>
    </w:p>
    <w:p w14:paraId="359D38DC" w14:textId="77777777" w:rsidR="004A58DA" w:rsidRPr="004A58DA" w:rsidRDefault="004A58DA" w:rsidP="004A58DA">
      <w:pPr>
        <w:rPr>
          <w:rFonts w:ascii="TimesNewRomanPS-BoldMT" w:hAnsi="TimesNewRomanPS-BoldMT" w:cs="TimesNewRomanPS-BoldMT"/>
          <w:b/>
          <w:bCs/>
          <w:color w:val="0D0D0D" w:themeColor="text1" w:themeTint="F2"/>
        </w:rPr>
      </w:pPr>
    </w:p>
    <w:p w14:paraId="6B9B2590" w14:textId="77777777" w:rsidR="004A58DA" w:rsidRPr="004A58DA" w:rsidRDefault="004A58DA" w:rsidP="004A58DA">
      <w:pPr>
        <w:pStyle w:val="Date"/>
        <w:jc w:val="center"/>
        <w:rPr>
          <w:color w:val="0D0D0D" w:themeColor="text1" w:themeTint="F2"/>
          <w:sz w:val="72"/>
          <w:szCs w:val="72"/>
        </w:rPr>
      </w:pPr>
      <w:r w:rsidRPr="004A58DA">
        <w:rPr>
          <w:color w:val="0D0D0D" w:themeColor="text1" w:themeTint="F2"/>
          <w:sz w:val="72"/>
          <w:szCs w:val="72"/>
        </w:rPr>
        <w:t>SRS Document</w:t>
      </w:r>
    </w:p>
    <w:p w14:paraId="39FCF6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</w:rPr>
      </w:pPr>
    </w:p>
    <w:p w14:paraId="3893244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7FE298C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I. Purpose</w:t>
      </w:r>
    </w:p>
    <w:p w14:paraId="330C930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470D04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purpose of the “EASY BLOOD” system is to simplify and automate the process of</w:t>
      </w:r>
    </w:p>
    <w:p w14:paraId="76F2123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searching for blood in case of emergency and maintain the records of blood donors within the Campus or Society.</w:t>
      </w:r>
    </w:p>
    <w:p w14:paraId="3FB2E36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CCB1BF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II. Background</w:t>
      </w:r>
    </w:p>
    <w:p w14:paraId="26FCD75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CDE84DE" w14:textId="6FB3AEA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A)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Problem Statement</w:t>
      </w:r>
    </w:p>
    <w:p w14:paraId="0F9C051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6F7B8E3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At present, the public can only know about the blood donation through conventional</w:t>
      </w:r>
    </w:p>
    <w:p w14:paraId="720C4F9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media means such as radio or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News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paper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.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There is no information</w:t>
      </w:r>
    </w:p>
    <w:p w14:paraId="5D562BE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regarding the blood donation programs available on any of the portal.</w:t>
      </w:r>
    </w:p>
    <w:p w14:paraId="4DDEDA8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971CA2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The current system that is using the blood bank is a manual system. </w:t>
      </w:r>
    </w:p>
    <w:p w14:paraId="1D64151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With the manual system, there are problems in managing the donors' records. </w:t>
      </w:r>
    </w:p>
    <w:p w14:paraId="238A5A7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The records of the donor might not be kept safely and there might be missing of donor's records due to human error or disasters. </w:t>
      </w:r>
    </w:p>
    <w:p w14:paraId="0DBC6C4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092C7B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Besides that, </w:t>
      </w:r>
    </w:p>
    <w:p w14:paraId="6A04B53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Errors might occur when the staff keeps more than one record for the same donor.</w:t>
      </w:r>
    </w:p>
    <w:p w14:paraId="51A8AA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There is no centralized database of volunteer donors to keep the donors' records. So, it becomes really tedious for a person to search blood in case of emergency. The only option is to manually search and match donors and then make phone calls to every donor.</w:t>
      </w:r>
    </w:p>
    <w:p w14:paraId="4EA251E2" w14:textId="77777777" w:rsidR="004A58DA" w:rsidRPr="004A58DA" w:rsidRDefault="004A58DA" w:rsidP="004A58DA">
      <w:pPr>
        <w:rPr>
          <w:color w:val="0D0D0D" w:themeColor="text1" w:themeTint="F2"/>
          <w:sz w:val="26"/>
          <w:szCs w:val="26"/>
        </w:rPr>
      </w:pPr>
    </w:p>
    <w:p w14:paraId="442C335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B) Project Goals and Objectives</w:t>
      </w:r>
    </w:p>
    <w:p w14:paraId="6EB9EA6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D61E61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goals and objectives of the “EASY BLOOD” are as follows:</w:t>
      </w:r>
    </w:p>
    <w:p w14:paraId="5FC5635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27FD53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1. To provide “Easy Blood” to a person in case of any emergency.</w:t>
      </w:r>
    </w:p>
    <w:p w14:paraId="6D249B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2. To allow the probable recipients to make search and match the NEAREST volunteer                                     donors, and make request for the blood by displaying their details.</w:t>
      </w:r>
    </w:p>
    <w:p w14:paraId="307E4B8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3. To provide an efficient &amp; secure donor by recording the donor details.</w:t>
      </w:r>
    </w:p>
    <w:p w14:paraId="78246D0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4. To provide synchronized and centralized donor database.</w:t>
      </w:r>
    </w:p>
    <w:p w14:paraId="2878AB5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5. To provide easy &amp; immediate retrieval of data and information.</w:t>
      </w:r>
    </w:p>
    <w:p w14:paraId="38513EBC" w14:textId="5B4039B9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9F34E31" w14:textId="160B7B6E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518AE554" w14:textId="588CB476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8F3F0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FE072E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lastRenderedPageBreak/>
        <w:t>C) Product Description</w:t>
      </w:r>
    </w:p>
    <w:p w14:paraId="00A437F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704063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that is going to be developed is EASY BLOOD MANAGEMENT SYSYTEM (EBMS).</w:t>
      </w:r>
    </w:p>
    <w:p w14:paraId="306EBBF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This is a web-based database application system that is to be used by individuals in need of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blood  as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a means to advertise the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Nation wide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blood donation events to the public and at the same time allow the public to make communication and request for the blood.</w:t>
      </w:r>
    </w:p>
    <w:p w14:paraId="232D546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keeps the record of all the donors, recipients, blood donation programs. For internal works and activities intranet is used and for interaction with public internet</w:t>
      </w:r>
    </w:p>
    <w:p w14:paraId="1D0B1E2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is used.</w:t>
      </w:r>
    </w:p>
    <w:p w14:paraId="4E907CE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This system also has the ability to keep track of the donor's donation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records .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</w:t>
      </w:r>
    </w:p>
    <w:p w14:paraId="1813C53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project intends to computerize the blood and donor management system</w:t>
      </w:r>
    </w:p>
    <w:p w14:paraId="4981A40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in order to improve the record management efficiency due to the grown size of</w:t>
      </w:r>
    </w:p>
    <w:p w14:paraId="0D7E5A3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records of data.</w:t>
      </w:r>
    </w:p>
    <w:p w14:paraId="4358AA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B9B8AB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III. Scope</w:t>
      </w:r>
    </w:p>
    <w:p w14:paraId="5925C88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98ABD6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can be used for maintaining all the process and activities of blood management</w:t>
      </w:r>
    </w:p>
    <w:p w14:paraId="7A911AD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system. The system can be extended to be used for maintaining records of hospital, organ donation, online blood bank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management  and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other similar sectors. While developing the system, there shall be space for further modification.</w:t>
      </w:r>
    </w:p>
    <w:p w14:paraId="2BC0998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There shall be a proper documentation so that further enhancement becomes easy.</w:t>
      </w:r>
    </w:p>
    <w:p w14:paraId="16CFAD7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As a whole the system is focused to work with Easy blood management system and on additional modification it can be also used as management systems of similar organizations.</w:t>
      </w:r>
    </w:p>
    <w:p w14:paraId="383D54CA" w14:textId="77777777" w:rsidR="004A58DA" w:rsidRPr="004A58DA" w:rsidRDefault="004A58DA" w:rsidP="004A58DA">
      <w:pPr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23EA9E9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A) Stakeholders</w:t>
      </w:r>
    </w:p>
    <w:p w14:paraId="7AD25B6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3092467" w14:textId="44B2A393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1) System Owner: </w:t>
      </w:r>
      <w:r w:rsidR="00BA57B0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Open Source Software</w:t>
      </w:r>
    </w:p>
    <w:p w14:paraId="40C6873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2) System Users:</w:t>
      </w:r>
    </w:p>
    <w:p w14:paraId="2D847955" w14:textId="7A3F0E03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Administrators: has full privilege on the system's functions</w:t>
      </w:r>
    </w:p>
    <w:p w14:paraId="39506A8F" w14:textId="77777777" w:rsidR="00BA57B0" w:rsidRDefault="004A58DA" w:rsidP="00BA57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Public: can donate or can make requests for</w:t>
      </w:r>
      <w:r w:rsidR="00BA57B0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donation</w:t>
      </w:r>
    </w:p>
    <w:p w14:paraId="0CABF616" w14:textId="58791CBD" w:rsidR="004A58DA" w:rsidRPr="004A58DA" w:rsidRDefault="004A58DA" w:rsidP="00BA57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bookmarkStart w:id="0" w:name="_GoBack"/>
      <w:bookmarkEnd w:id="0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(Donor and Recipients fall under this category).</w:t>
      </w:r>
    </w:p>
    <w:p w14:paraId="3C0C5D18" w14:textId="77777777" w:rsidR="004A58DA" w:rsidRPr="004A58DA" w:rsidRDefault="004A58DA" w:rsidP="004A58DA">
      <w:pPr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15C36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B) Data</w:t>
      </w:r>
    </w:p>
    <w:p w14:paraId="09B376A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4DB3D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1. Data about Donor and recipients</w:t>
      </w:r>
    </w:p>
    <w:p w14:paraId="29E3B0D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Donor/ Recipient ID</w:t>
      </w:r>
    </w:p>
    <w:p w14:paraId="1F034E9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 xml:space="preserve"> Name </w:t>
      </w:r>
    </w:p>
    <w:p w14:paraId="5CE9E83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Date of Birth</w:t>
      </w:r>
    </w:p>
    <w:p w14:paraId="147D7FA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Sex</w:t>
      </w:r>
    </w:p>
    <w:p w14:paraId="2D964FE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Blood Group</w:t>
      </w:r>
    </w:p>
    <w:p w14:paraId="7A8439E4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b/>
          <w:color w:val="0D0D0D" w:themeColor="text1" w:themeTint="F2"/>
          <w:sz w:val="26"/>
          <w:szCs w:val="26"/>
        </w:rPr>
        <w:t xml:space="preserve"> Department</w:t>
      </w:r>
    </w:p>
    <w:p w14:paraId="3DADCC06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lastRenderedPageBreak/>
        <w:t></w:t>
      </w:r>
      <w:r w:rsidRPr="004A58DA">
        <w:rPr>
          <w:b/>
          <w:color w:val="0D0D0D" w:themeColor="text1" w:themeTint="F2"/>
          <w:sz w:val="26"/>
          <w:szCs w:val="26"/>
        </w:rPr>
        <w:t xml:space="preserve"> Undergraduate year</w:t>
      </w:r>
    </w:p>
    <w:p w14:paraId="6C46EA58" w14:textId="70C68F05" w:rsidR="004A58DA" w:rsidRPr="004A58DA" w:rsidRDefault="004A58DA" w:rsidP="004A58DA">
      <w:pPr>
        <w:spacing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Addres</w:t>
      </w:r>
      <w:r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s( hostel no.)</w:t>
      </w:r>
    </w:p>
    <w:p w14:paraId="7799359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Contact Number</w:t>
      </w:r>
    </w:p>
    <w:p w14:paraId="4BAACDC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Email Address</w:t>
      </w:r>
    </w:p>
    <w:p w14:paraId="72A5545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Diseases (if any)</w:t>
      </w:r>
    </w:p>
    <w:p w14:paraId="4BA1498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58F65B1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</w:p>
    <w:p w14:paraId="693CE501" w14:textId="77777777" w:rsidR="004A58DA" w:rsidRPr="004A58DA" w:rsidRDefault="004A58DA" w:rsidP="004A58DA">
      <w:pPr>
        <w:pStyle w:val="ListParagraph"/>
        <w:numPr>
          <w:ilvl w:val="0"/>
          <w:numId w:val="1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Preference:    containing the following options</w:t>
      </w:r>
    </w:p>
    <w:p w14:paraId="602A4FEC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Class friends in hostel</w:t>
      </w:r>
    </w:p>
    <w:p w14:paraId="5248F48A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Class associates</w:t>
      </w:r>
    </w:p>
    <w:p w14:paraId="53DA29DF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Hostel mates</w:t>
      </w:r>
    </w:p>
    <w:p w14:paraId="738544BF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Anyone with matching blood group</w:t>
      </w:r>
    </w:p>
    <w:p w14:paraId="5AAB5370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Cs/>
          <w:color w:val="0D0D0D" w:themeColor="text1" w:themeTint="F2"/>
          <w:sz w:val="26"/>
          <w:szCs w:val="26"/>
        </w:rPr>
      </w:pPr>
    </w:p>
    <w:p w14:paraId="67999579" w14:textId="0EC5ABAB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0"/>
          <w:szCs w:val="20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C) Processes</w:t>
      </w:r>
    </w:p>
    <w:p w14:paraId="50577C4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0"/>
          <w:szCs w:val="20"/>
        </w:rPr>
      </w:pPr>
    </w:p>
    <w:p w14:paraId="55F69F09" w14:textId="763197CD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Login</w:t>
      </w:r>
    </w:p>
    <w:p w14:paraId="713FEF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3CD46D3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provides security features through username-password matching where only</w:t>
      </w:r>
    </w:p>
    <w:p w14:paraId="3C6F0EA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authorized user can access the system with different authorization level.</w:t>
      </w:r>
    </w:p>
    <w:p w14:paraId="0B91180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34C8FD91" w14:textId="7A005E14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Donor Profile Registration</w:t>
      </w:r>
    </w:p>
    <w:p w14:paraId="1DB4722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allows healthy public to register as volunteer donor.</w:t>
      </w:r>
    </w:p>
    <w:p w14:paraId="2E8B164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1B3F305C" w14:textId="7B262E15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Online Request for Easy blood</w:t>
      </w:r>
    </w:p>
    <w:p w14:paraId="622F036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allows the probable recipients to make online request to the donor. After the request</w:t>
      </w:r>
    </w:p>
    <w:p w14:paraId="40A15E6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has been filed donors are matched and the request is displayed on screen with necessary details.</w:t>
      </w:r>
    </w:p>
    <w:p w14:paraId="09B072A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0E30A32C" w14:textId="02C2CF8C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Donor/Recipient Management</w:t>
      </w:r>
    </w:p>
    <w:p w14:paraId="7AF095D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records of all donors/recipient and their history are kept in one centralized database</w:t>
      </w:r>
    </w:p>
    <w:p w14:paraId="7AB2390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and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thus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reducing duplicate data in the database. The record of donation is maintained by</w:t>
      </w:r>
    </w:p>
    <w:p w14:paraId="22433B4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system.</w:t>
      </w:r>
    </w:p>
    <w:p w14:paraId="0845FC5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FEF795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Project Approach</w:t>
      </w:r>
    </w:p>
    <w:p w14:paraId="210FCF1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  <w:t xml:space="preserve"> </w:t>
      </w:r>
    </w:p>
    <w:p w14:paraId="7689356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lastRenderedPageBreak/>
        <w:t xml:space="preserve">  Route:</w:t>
      </w:r>
    </w:p>
    <w:p w14:paraId="08D3385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Problem Identification</w:t>
      </w:r>
    </w:p>
    <w:p w14:paraId="2A244B6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System Design</w:t>
      </w:r>
    </w:p>
    <w:p w14:paraId="4D6C74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System Building</w:t>
      </w:r>
    </w:p>
    <w:p w14:paraId="54BC19B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Testing and Implementation.</w:t>
      </w:r>
    </w:p>
    <w:p w14:paraId="5725FE35" w14:textId="06A0E157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4F171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79626B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Deliverables:</w:t>
      </w:r>
    </w:p>
    <w:p w14:paraId="0659520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BAC3B1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The main deliverables of the projects are as follows:</w:t>
      </w:r>
    </w:p>
    <w:p w14:paraId="0964DBA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7D4C0C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Requirement Specification</w:t>
      </w:r>
    </w:p>
    <w:p w14:paraId="6998F02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     </w:t>
      </w: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Use-Case Model</w:t>
      </w:r>
    </w:p>
    <w:p w14:paraId="2B43204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93B130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Analysis Model will be used to show the realization of all use-cases conceptually</w:t>
      </w:r>
    </w:p>
    <w:p w14:paraId="7A5599F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410112F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Design specification will be used to specify the design for the realization of all use-cases</w:t>
      </w:r>
    </w:p>
    <w:p w14:paraId="614267D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including class diagrams</w:t>
      </w:r>
    </w:p>
    <w:p w14:paraId="4B95E36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50424A9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Implementation model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</w:p>
    <w:p w14:paraId="1A33C6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    </w:t>
      </w: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Code and System.</w:t>
      </w:r>
    </w:p>
    <w:p w14:paraId="4F62CCD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1C59E3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Documentation and Manual.</w:t>
      </w:r>
    </w:p>
    <w:p w14:paraId="3F6DD5B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3ADDF6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Managerial Approach</w:t>
      </w:r>
    </w:p>
    <w:p w14:paraId="70600BD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2FB240F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Team Building Consideration:</w:t>
      </w:r>
    </w:p>
    <w:p w14:paraId="64724CA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Each of the team member will be given a job</w:t>
      </w:r>
    </w:p>
    <w:p w14:paraId="0FF4244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work division shall be on the basis of expertise</w:t>
      </w:r>
    </w:p>
    <w:p w14:paraId="2420575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progress shall be synchronized on weekly basis.</w:t>
      </w:r>
    </w:p>
    <w:p w14:paraId="07C36A2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ECBB02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Training requirements:</w:t>
      </w:r>
    </w:p>
    <w:p w14:paraId="1730E60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Symbol" w:cs="OpenSymbol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 xml:space="preserve">Web </w:t>
      </w: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>development</w:t>
      </w: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 xml:space="preserve"> languages. </w:t>
      </w:r>
    </w:p>
    <w:p w14:paraId="49F4DD0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HTML/CSS.</w:t>
      </w:r>
    </w:p>
    <w:p w14:paraId="51D02A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>PHP</w:t>
      </w:r>
    </w:p>
    <w:p w14:paraId="39FBBCA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JavaScript.</w:t>
      </w:r>
    </w:p>
    <w:p w14:paraId="098237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3A85B5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CC4BCB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Meeting Schedules</w:t>
      </w:r>
    </w:p>
    <w:p w14:paraId="3288CDD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54C7EC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meeting of the working team members shall be done on weekly basis.</w:t>
      </w:r>
    </w:p>
    <w:p w14:paraId="22A866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This shall follow an objective of synchronized working and progress description.</w:t>
      </w:r>
    </w:p>
    <w:p w14:paraId="316EE8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06CEBCA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Reporting Methods</w:t>
      </w:r>
    </w:p>
    <w:p w14:paraId="442726A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D01ECE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Every one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should prepare a report on the module upon which he is working. This report shall be used for documentation and manual preparation.</w:t>
      </w:r>
    </w:p>
    <w:p w14:paraId="3DE9D11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E06B57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Constraints:</w:t>
      </w:r>
    </w:p>
    <w:p w14:paraId="726CA83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4D7D335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GUI will be only in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English ,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User Interactive  &amp;  Easy to Access.</w:t>
      </w:r>
    </w:p>
    <w:p w14:paraId="5727A53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6F903B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A0F94A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2C6FEC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2729A51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Technology</w:t>
      </w:r>
    </w:p>
    <w:p w14:paraId="03AE1F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9EF9D7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     The technologies used for the development of the system are as follows:</w:t>
      </w:r>
    </w:p>
    <w:p w14:paraId="087922C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A37A40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1. Operating System: Windows.</w:t>
      </w:r>
    </w:p>
    <w:p w14:paraId="339D615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2. Database Management System: MySQL</w:t>
      </w:r>
    </w:p>
    <w:p w14:paraId="37AB04B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3. Programming Language: PHP, JAVASCRIPT</w:t>
      </w:r>
    </w:p>
    <w:p w14:paraId="36DFD0D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4. Web-framework: HTML/CSS</w:t>
      </w:r>
    </w:p>
    <w:p w14:paraId="435BC07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5. Browser: Mozilla Firefox, Google Chrome, Internet Explorer.</w:t>
      </w:r>
    </w:p>
    <w:p w14:paraId="31F27DF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3ED6B76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Bibliography</w:t>
      </w:r>
    </w:p>
    <w:p w14:paraId="4E45F7D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D424A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www.wikipedia.org</w:t>
      </w:r>
    </w:p>
    <w:p w14:paraId="232EF8F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hyperlink r:id="rId10" w:history="1">
        <w:r w:rsidRPr="004A58DA">
          <w:rPr>
            <w:rStyle w:val="Hyperlink"/>
            <w:rFonts w:ascii="TimesNewRomanPSMT" w:hAnsi="TimesNewRomanPSMT" w:cs="TimesNewRomanPSMT"/>
            <w:color w:val="0D0D0D" w:themeColor="text1" w:themeTint="F2"/>
            <w:sz w:val="26"/>
            <w:szCs w:val="26"/>
          </w:rPr>
          <w:t>www.google.com</w:t>
        </w:r>
      </w:hyperlink>
    </w:p>
    <w:p w14:paraId="5C11F7D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System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Analyasis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and Design Method, Publisher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McHill</w:t>
      </w:r>
      <w:proofErr w:type="spellEnd"/>
    </w:p>
    <w:p w14:paraId="385CEFD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6"/>
          <w:szCs w:val="26"/>
        </w:rPr>
      </w:pPr>
    </w:p>
    <w:p w14:paraId="6391EAFD" w14:textId="77777777" w:rsidR="004A58DA" w:rsidRPr="00076F31" w:rsidRDefault="004A58DA" w:rsidP="00AA4794">
      <w:pPr>
        <w:pStyle w:val="NoSpacing"/>
      </w:pPr>
    </w:p>
    <w:sectPr w:rsidR="004A58DA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983B" w14:textId="77777777" w:rsidR="000353E2" w:rsidRDefault="000353E2" w:rsidP="005F5D5F">
      <w:pPr>
        <w:spacing w:after="0" w:line="240" w:lineRule="auto"/>
      </w:pPr>
      <w:r>
        <w:separator/>
      </w:r>
    </w:p>
  </w:endnote>
  <w:endnote w:type="continuationSeparator" w:id="0">
    <w:p w14:paraId="54BBDF99" w14:textId="77777777" w:rsidR="000353E2" w:rsidRDefault="000353E2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0A94" w14:textId="77777777" w:rsidR="000353E2" w:rsidRDefault="000353E2" w:rsidP="005F5D5F">
      <w:pPr>
        <w:spacing w:after="0" w:line="240" w:lineRule="auto"/>
      </w:pPr>
      <w:r>
        <w:separator/>
      </w:r>
    </w:p>
  </w:footnote>
  <w:footnote w:type="continuationSeparator" w:id="0">
    <w:p w14:paraId="16B74CA9" w14:textId="77777777" w:rsidR="000353E2" w:rsidRDefault="000353E2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65221"/>
    <w:multiLevelType w:val="hybridMultilevel"/>
    <w:tmpl w:val="579A359A"/>
    <w:lvl w:ilvl="0" w:tplc="B71064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A1F11"/>
    <w:multiLevelType w:val="hybridMultilevel"/>
    <w:tmpl w:val="1FDEF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3321"/>
    <w:multiLevelType w:val="hybridMultilevel"/>
    <w:tmpl w:val="4BB25556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572C6F1A"/>
    <w:multiLevelType w:val="hybridMultilevel"/>
    <w:tmpl w:val="3782E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279C0"/>
    <w:multiLevelType w:val="hybridMultilevel"/>
    <w:tmpl w:val="7584DC56"/>
    <w:lvl w:ilvl="0" w:tplc="6008710C">
      <w:start w:val="1"/>
      <w:numFmt w:val="upperLetter"/>
      <w:lvlText w:val="%1)"/>
      <w:lvlJc w:val="left"/>
      <w:pPr>
        <w:ind w:left="11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692A9F"/>
    <w:multiLevelType w:val="hybridMultilevel"/>
    <w:tmpl w:val="C776AB8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7BE717A8"/>
    <w:multiLevelType w:val="hybridMultilevel"/>
    <w:tmpl w:val="93F6C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46"/>
    <w:rsid w:val="000168C0"/>
    <w:rsid w:val="000353E2"/>
    <w:rsid w:val="00037EEB"/>
    <w:rsid w:val="000427C6"/>
    <w:rsid w:val="00076F31"/>
    <w:rsid w:val="000B1BBB"/>
    <w:rsid w:val="000B4C91"/>
    <w:rsid w:val="00170380"/>
    <w:rsid w:val="00171616"/>
    <w:rsid w:val="00171CDD"/>
    <w:rsid w:val="00175521"/>
    <w:rsid w:val="00181FB9"/>
    <w:rsid w:val="00250DD5"/>
    <w:rsid w:val="00251739"/>
    <w:rsid w:val="00261A78"/>
    <w:rsid w:val="002D15BD"/>
    <w:rsid w:val="00381E56"/>
    <w:rsid w:val="003B6A17"/>
    <w:rsid w:val="00411532"/>
    <w:rsid w:val="004A58DA"/>
    <w:rsid w:val="005222EE"/>
    <w:rsid w:val="00541BB3"/>
    <w:rsid w:val="00544732"/>
    <w:rsid w:val="005846AE"/>
    <w:rsid w:val="005C61E4"/>
    <w:rsid w:val="005F5D5F"/>
    <w:rsid w:val="00623796"/>
    <w:rsid w:val="00665EA1"/>
    <w:rsid w:val="00673A12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942275"/>
    <w:rsid w:val="00A03450"/>
    <w:rsid w:val="00A3771A"/>
    <w:rsid w:val="00A97C88"/>
    <w:rsid w:val="00AA4794"/>
    <w:rsid w:val="00AB3068"/>
    <w:rsid w:val="00AB58F4"/>
    <w:rsid w:val="00AC1846"/>
    <w:rsid w:val="00AF32DC"/>
    <w:rsid w:val="00B46A60"/>
    <w:rsid w:val="00B77936"/>
    <w:rsid w:val="00BA57B0"/>
    <w:rsid w:val="00BC6ED1"/>
    <w:rsid w:val="00C00EF4"/>
    <w:rsid w:val="00C4339E"/>
    <w:rsid w:val="00C57F20"/>
    <w:rsid w:val="00CF6BCA"/>
    <w:rsid w:val="00D16845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706FD"/>
  <w15:chartTrackingRefBased/>
  <w15:docId w15:val="{0D9FAC9B-C7A9-4328-B882-0F58E20B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F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sybloo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317AC894804426953A4E8DEB6D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193E-48FC-464B-9373-44EE5438F3B0}"/>
      </w:docPartPr>
      <w:docPartBody>
        <w:p w:rsidR="001315CE" w:rsidRDefault="00A504BD">
          <w:pPr>
            <w:pStyle w:val="C3317AC894804426953A4E8DEB6DC1FB"/>
          </w:pPr>
          <w:r w:rsidRPr="00AA4794">
            <w:t>────</w:t>
          </w:r>
        </w:p>
      </w:docPartBody>
    </w:docPart>
    <w:docPart>
      <w:docPartPr>
        <w:name w:val="70E2A8739D2640FCB9C6C6805A4C1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B24-3F9F-45EA-B95E-E0316A29D619}"/>
      </w:docPartPr>
      <w:docPartBody>
        <w:p w:rsidR="001315CE" w:rsidRDefault="00A504BD">
          <w:pPr>
            <w:pStyle w:val="70E2A8739D2640FCB9C6C6805A4C1AC2"/>
          </w:pPr>
          <w:r w:rsidRPr="00AA4794">
            <w:t>────</w:t>
          </w:r>
        </w:p>
      </w:docPartBody>
    </w:docPart>
    <w:docPart>
      <w:docPartPr>
        <w:name w:val="E44EC2A7CD2945F4936263C66064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63DC2-A44F-4FBF-9EB5-9618CDDF5FA5}"/>
      </w:docPartPr>
      <w:docPartBody>
        <w:p w:rsidR="001315CE" w:rsidRDefault="00A504BD">
          <w:pPr>
            <w:pStyle w:val="E44EC2A7CD2945F4936263C66064D1E3"/>
          </w:pPr>
          <w:r w:rsidRPr="00AA4794">
            <w:t>────</w:t>
          </w:r>
        </w:p>
      </w:docPartBody>
    </w:docPart>
    <w:docPart>
      <w:docPartPr>
        <w:name w:val="E429CC32EA4B4353A134EA1AC8F07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B976-CA79-4142-A1A3-1562B8F86BAA}"/>
      </w:docPartPr>
      <w:docPartBody>
        <w:p w:rsidR="001315CE" w:rsidRDefault="00A504BD">
          <w:pPr>
            <w:pStyle w:val="E429CC32EA4B4353A134EA1AC8F07C71"/>
          </w:pPr>
          <w:r w:rsidRPr="00AA4794">
            <w:t>────</w:t>
          </w:r>
        </w:p>
      </w:docPartBody>
    </w:docPart>
    <w:docPart>
      <w:docPartPr>
        <w:name w:val="00111DDC3F15483299D19DB24D70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44064-C4E0-4ABE-BFD5-2EB83A6C6E39}"/>
      </w:docPartPr>
      <w:docPartBody>
        <w:p w:rsidR="001315CE" w:rsidRDefault="00A504BD">
          <w:pPr>
            <w:pStyle w:val="00111DDC3F15483299D19DB24D70AFD2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BD"/>
    <w:rsid w:val="001315CE"/>
    <w:rsid w:val="007D624F"/>
    <w:rsid w:val="00A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1994700342492D80928DA1A901F434">
    <w:name w:val="E81994700342492D80928DA1A901F434"/>
  </w:style>
  <w:style w:type="paragraph" w:customStyle="1" w:styleId="A26CE050C7D141978E45876D97C908B2">
    <w:name w:val="A26CE050C7D141978E45876D97C908B2"/>
  </w:style>
  <w:style w:type="paragraph" w:customStyle="1" w:styleId="C518C95CC3A543C5A1C7ACABD8F3DB6E">
    <w:name w:val="C518C95CC3A543C5A1C7ACABD8F3DB6E"/>
  </w:style>
  <w:style w:type="paragraph" w:customStyle="1" w:styleId="0D74B68D4BF242918874159771ED3F62">
    <w:name w:val="0D74B68D4BF242918874159771ED3F62"/>
  </w:style>
  <w:style w:type="paragraph" w:customStyle="1" w:styleId="62D457048E984E5C93308605ACB08172">
    <w:name w:val="62D457048E984E5C93308605ACB08172"/>
  </w:style>
  <w:style w:type="paragraph" w:customStyle="1" w:styleId="C3317AC894804426953A4E8DEB6DC1FB">
    <w:name w:val="C3317AC894804426953A4E8DEB6DC1FB"/>
  </w:style>
  <w:style w:type="paragraph" w:customStyle="1" w:styleId="79D0FCF0D13E42BD82A923000959D1CD">
    <w:name w:val="79D0FCF0D13E42BD82A923000959D1CD"/>
  </w:style>
  <w:style w:type="paragraph" w:customStyle="1" w:styleId="70E2A8739D2640FCB9C6C6805A4C1AC2">
    <w:name w:val="70E2A8739D2640FCB9C6C6805A4C1AC2"/>
  </w:style>
  <w:style w:type="paragraph" w:customStyle="1" w:styleId="8FD1305CC567421195401616FF3761BA">
    <w:name w:val="8FD1305CC567421195401616FF3761BA"/>
  </w:style>
  <w:style w:type="paragraph" w:customStyle="1" w:styleId="E44EC2A7CD2945F4936263C66064D1E3">
    <w:name w:val="E44EC2A7CD2945F4936263C66064D1E3"/>
  </w:style>
  <w:style w:type="paragraph" w:customStyle="1" w:styleId="2D0E7570CFED40DFA4D98597AB32D487">
    <w:name w:val="2D0E7570CFED40DFA4D98597AB32D487"/>
  </w:style>
  <w:style w:type="paragraph" w:customStyle="1" w:styleId="E429CC32EA4B4353A134EA1AC8F07C71">
    <w:name w:val="E429CC32EA4B4353A134EA1AC8F07C71"/>
  </w:style>
  <w:style w:type="paragraph" w:customStyle="1" w:styleId="33CEA7C4FEED4EAEBFD1D784DA66AD71">
    <w:name w:val="33CEA7C4FEED4EAEBFD1D784DA66AD71"/>
  </w:style>
  <w:style w:type="paragraph" w:customStyle="1" w:styleId="34BFE2C5414C49D983C466835FC44397">
    <w:name w:val="34BFE2C5414C49D983C466835FC44397"/>
  </w:style>
  <w:style w:type="paragraph" w:customStyle="1" w:styleId="00111DDC3F15483299D19DB24D70AFD2">
    <w:name w:val="00111DDC3F15483299D19DB24D70AFD2"/>
  </w:style>
  <w:style w:type="paragraph" w:customStyle="1" w:styleId="E73C9F048B12484188B8E025B07A82E6">
    <w:name w:val="E73C9F048B12484188B8E025B07A82E6"/>
  </w:style>
  <w:style w:type="paragraph" w:customStyle="1" w:styleId="ABC309C70F904C5491464CA8FD9C4EE1">
    <w:name w:val="ABC309C70F904C5491464CA8FD9C4EE1"/>
  </w:style>
  <w:style w:type="paragraph" w:customStyle="1" w:styleId="D6C06F406A854ED9AD85F76591BA2EB3">
    <w:name w:val="D6C06F406A854ED9AD85F76591BA2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0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ritik</cp:lastModifiedBy>
  <cp:revision>2</cp:revision>
  <cp:lastPrinted>2019-01-24T10:58:00Z</cp:lastPrinted>
  <dcterms:created xsi:type="dcterms:W3CDTF">2019-02-13T10:33:00Z</dcterms:created>
  <dcterms:modified xsi:type="dcterms:W3CDTF">2019-02-13T10:33:00Z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